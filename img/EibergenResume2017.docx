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xmlns:wp14="http://schemas.microsoft.com/office/word/2010/wordml" w:rsidR="00F26626" w:rsidTr="4ECC15DE" w14:paraId="081EF176" wp14:textId="77777777">
        <w:trPr>
          <w:trHeight w:val="1440"/>
        </w:trPr>
        <w:tc>
          <w:tcPr>
            <w:tcW w:w="1710" w:type="dxa"/>
            <w:tcMar/>
          </w:tcPr>
          <w:p w:rsidR="00F26626" w:rsidRDefault="00F26626" w14:paraId="044D8ECF" wp14:textId="77777777"/>
        </w:tc>
        <w:tc>
          <w:tcPr>
            <w:tcW w:w="6930" w:type="dxa"/>
            <w:tcMar/>
          </w:tcPr>
          <w:p w:rsidRPr="001E05CE" w:rsidR="00F26626" w:rsidRDefault="0044250B" w14:paraId="0378AE51" wp14:textId="77777777">
            <w:pPr>
              <w:pStyle w:val="Title"/>
              <w:rPr>
                <w:sz w:val="24"/>
                <w:szCs w:val="24"/>
              </w:rPr>
            </w:pPr>
            <w:sdt>
              <w:sdtPr>
                <w:rPr>
                  <w:sz w:val="28"/>
                  <w:szCs w:val="28"/>
                </w:rPr>
                <w:alias w:val="Your Name"/>
                <w:tag w:val=""/>
                <w:id w:val="1103681501"/>
                <w:placeholder>
                  <w:docPart w:val="0706B8B5BEA34087869FF99DCE66205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Pr="00465060" w:rsidR="00E009D7">
                  <w:rPr>
                    <w:sz w:val="28"/>
                    <w:szCs w:val="28"/>
                  </w:rPr>
                  <w:t>Andrea Eibergen</w:t>
                </w:r>
              </w:sdtContent>
            </w:sdt>
          </w:p>
          <w:p w:rsidRPr="00B63728" w:rsidR="00F26626" w:rsidP="00E009D7" w:rsidRDefault="003A3DA9" w14:paraId="7CBF058D" wp14:textId="77777777">
            <w:pPr>
              <w:pStyle w:val="ContactInformation"/>
              <w:rPr>
                <w:szCs w:val="18"/>
              </w:rPr>
            </w:pPr>
            <w:r>
              <w:rPr>
                <w:szCs w:val="18"/>
              </w:rPr>
              <w:t>Current Address: 1122 Milton Street, Madison, WI 53715</w:t>
            </w:r>
          </w:p>
          <w:p w:rsidRPr="00B63728" w:rsidR="00E009D7" w:rsidP="00E009D7" w:rsidRDefault="00E009D7" w14:paraId="40A64A7C" wp14:textId="77777777">
            <w:pPr>
              <w:pStyle w:val="ContactInformation"/>
              <w:rPr>
                <w:szCs w:val="18"/>
              </w:rPr>
            </w:pPr>
            <w:r w:rsidRPr="00B63728">
              <w:rPr>
                <w:szCs w:val="18"/>
              </w:rPr>
              <w:t>Permanent Address: W3821 County Road D, Phillips</w:t>
            </w:r>
            <w:r w:rsidRPr="00B63728" w:rsidR="0021331B">
              <w:rPr>
                <w:szCs w:val="18"/>
              </w:rPr>
              <w:t>,</w:t>
            </w:r>
            <w:r w:rsidRPr="00B63728">
              <w:rPr>
                <w:szCs w:val="18"/>
              </w:rPr>
              <w:t xml:space="preserve"> WI 54555</w:t>
            </w:r>
          </w:p>
          <w:p w:rsidR="00E009D7" w:rsidP="00E009D7" w:rsidRDefault="00E009D7" w14:paraId="19529CB5" wp14:textId="77777777">
            <w:pPr>
              <w:pStyle w:val="ContactInformation"/>
            </w:pPr>
            <w:r w:rsidRPr="00B63728">
              <w:rPr>
                <w:szCs w:val="18"/>
              </w:rPr>
              <w:t>Phone: 715-820-1324 E-mail: aeibergen@wisc.edu</w:t>
            </w:r>
          </w:p>
        </w:tc>
      </w:tr>
      <w:tr xmlns:wp14="http://schemas.microsoft.com/office/word/2010/wordml" w:rsidRPr="00465060" w:rsidR="00F26626" w:rsidTr="4ECC15DE" w14:paraId="266663EB" wp14:textId="77777777">
        <w:sdt>
          <w:sdtPr>
            <w:rPr>
              <w:sz w:val="20"/>
              <w:szCs w:val="20"/>
            </w:rPr>
            <w:id w:val="1033002868"/>
            <w:placeholder>
              <w:docPart w:val="B61DCA32D40341D7BFD93571A0B840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Pr="00465060" w:rsidR="00F26626" w:rsidRDefault="00E21920" w14:paraId="527A8969" wp14:textId="77777777">
                <w:pPr>
                  <w:pStyle w:val="Heading1"/>
                  <w:rPr>
                    <w:sz w:val="20"/>
                    <w:szCs w:val="20"/>
                  </w:rPr>
                </w:pPr>
                <w:r w:rsidRPr="00465060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6930" w:type="dxa"/>
            <w:tcMar/>
          </w:tcPr>
          <w:p w:rsidR="00543B22" w:rsidRDefault="006E1098" w14:paraId="01CC0229" wp14:textId="77777777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GIS Developer</w:t>
            </w:r>
          </w:p>
          <w:p w:rsidRPr="00543B22" w:rsidR="00543B22" w:rsidP="00543B22" w:rsidRDefault="006E1098" w14:paraId="224AE5D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Cartographer’s Office, </w:t>
            </w:r>
            <w:r w:rsidRPr="00543B22" w:rsidR="00543B22">
              <w:rPr>
                <w:sz w:val="20"/>
                <w:szCs w:val="20"/>
              </w:rPr>
              <w:t>Science Hall, Madison, WI</w:t>
            </w:r>
          </w:p>
          <w:p w:rsidRPr="00543B22" w:rsidR="00543B22" w:rsidRDefault="00543B22" w14:paraId="7907DC3A" wp14:textId="77777777">
            <w:pPr>
              <w:pStyle w:val="Heading1"/>
              <w:rPr>
                <w:rFonts w:asciiTheme="minorHAnsi" w:hAnsiTheme="minorHAnsi" w:eastAsiaTheme="minorEastAsia" w:cstheme="minorBidi"/>
                <w:b w:val="0"/>
                <w:i/>
                <w:sz w:val="20"/>
                <w:szCs w:val="20"/>
              </w:rPr>
            </w:pPr>
            <w:r w:rsidRPr="00543B22">
              <w:rPr>
                <w:rFonts w:asciiTheme="minorHAnsi" w:hAnsiTheme="minorHAnsi" w:eastAsiaTheme="minorEastAsia" w:cstheme="minorBidi"/>
                <w:b w:val="0"/>
                <w:i/>
                <w:sz w:val="20"/>
                <w:szCs w:val="20"/>
              </w:rPr>
              <w:t>November 2017 – present</w:t>
            </w:r>
          </w:p>
          <w:p w:rsidRPr="00543B22" w:rsidR="00543B22" w:rsidP="00543B22" w:rsidRDefault="00543B22" w14:paraId="1CE07259" wp14:textId="77777777">
            <w:pPr>
              <w:rPr>
                <w:sz w:val="20"/>
                <w:szCs w:val="20"/>
              </w:rPr>
            </w:pPr>
            <w:r w:rsidRPr="00543B22">
              <w:rPr>
                <w:sz w:val="20"/>
                <w:szCs w:val="20"/>
              </w:rPr>
              <w:t>Job Responsibilities:</w:t>
            </w:r>
          </w:p>
          <w:p w:rsidR="00543B22" w:rsidP="00543B22" w:rsidRDefault="00543B22" w14:paraId="56D5094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interactive web maps using JavaScript, HTML, and CSS</w:t>
            </w:r>
          </w:p>
          <w:p w:rsidR="006E1098" w:rsidP="00543B22" w:rsidRDefault="006E1098" w14:paraId="4F2EF58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 geospatial data</w:t>
            </w:r>
            <w:bookmarkStart w:name="_GoBack" w:id="0"/>
            <w:bookmarkEnd w:id="0"/>
          </w:p>
          <w:p w:rsidRPr="00B63728" w:rsidR="000929AF" w:rsidRDefault="000929AF" w14:paraId="7944FEA4" wp14:textId="77777777">
            <w:pPr>
              <w:pStyle w:val="Heading1"/>
              <w:rPr>
                <w:sz w:val="20"/>
                <w:szCs w:val="20"/>
              </w:rPr>
            </w:pPr>
            <w:r w:rsidRPr="00B63728">
              <w:rPr>
                <w:sz w:val="20"/>
                <w:szCs w:val="20"/>
              </w:rPr>
              <w:t xml:space="preserve">Science Hall </w:t>
            </w:r>
            <w:r w:rsidR="007E4BE3">
              <w:rPr>
                <w:sz w:val="20"/>
                <w:szCs w:val="20"/>
              </w:rPr>
              <w:t xml:space="preserve">IT </w:t>
            </w:r>
            <w:r w:rsidR="00BA42F5">
              <w:rPr>
                <w:sz w:val="20"/>
                <w:szCs w:val="20"/>
              </w:rPr>
              <w:t xml:space="preserve">Student </w:t>
            </w:r>
            <w:r w:rsidR="007E4BE3">
              <w:rPr>
                <w:sz w:val="20"/>
                <w:szCs w:val="20"/>
              </w:rPr>
              <w:t>Help Desk</w:t>
            </w:r>
          </w:p>
          <w:p w:rsidRPr="00B63728" w:rsidR="00B63728" w:rsidP="00B63728" w:rsidRDefault="00B63728" w14:paraId="0171322F" wp14:textId="77777777">
            <w:pPr>
              <w:rPr>
                <w:sz w:val="20"/>
                <w:szCs w:val="20"/>
              </w:rPr>
            </w:pPr>
            <w:r w:rsidRPr="00B63728">
              <w:rPr>
                <w:sz w:val="20"/>
                <w:szCs w:val="20"/>
              </w:rPr>
              <w:t>University of Wisconsin-Madison Science Hall, Madison, WI</w:t>
            </w:r>
          </w:p>
          <w:p w:rsidR="00B63728" w:rsidP="00B63728" w:rsidRDefault="00B63728" w14:paraId="490059D1" wp14:textId="77777777">
            <w:pPr>
              <w:rPr>
                <w:i/>
                <w:sz w:val="20"/>
                <w:szCs w:val="20"/>
              </w:rPr>
            </w:pPr>
            <w:r w:rsidRPr="00B63728">
              <w:rPr>
                <w:i/>
                <w:sz w:val="20"/>
                <w:szCs w:val="20"/>
              </w:rPr>
              <w:t xml:space="preserve">October 2016 </w:t>
            </w:r>
            <w:r>
              <w:rPr>
                <w:i/>
                <w:sz w:val="20"/>
                <w:szCs w:val="20"/>
              </w:rPr>
              <w:t>–</w:t>
            </w:r>
            <w:r w:rsidRPr="00B63728">
              <w:rPr>
                <w:i/>
                <w:sz w:val="20"/>
                <w:szCs w:val="20"/>
              </w:rPr>
              <w:t xml:space="preserve"> </w:t>
            </w:r>
            <w:r w:rsidR="00034B8C">
              <w:rPr>
                <w:i/>
                <w:sz w:val="20"/>
                <w:szCs w:val="20"/>
              </w:rPr>
              <w:t>October 2017</w:t>
            </w:r>
          </w:p>
          <w:p w:rsidR="00B63728" w:rsidP="00B63728" w:rsidRDefault="00B63728" w14:paraId="1196723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Responsibilities:</w:t>
            </w:r>
          </w:p>
          <w:p w:rsidR="007E4BE3" w:rsidP="00B63728" w:rsidRDefault="007E4BE3" w14:paraId="47DEDA1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Maintaining computer systems for UW Geography Department</w:t>
            </w:r>
            <w:r w:rsidR="00034B8C">
              <w:rPr>
                <w:sz w:val="20"/>
                <w:szCs w:val="20"/>
              </w:rPr>
              <w:t xml:space="preserve"> and Nelson Institute for Environmental Studies</w:t>
            </w:r>
          </w:p>
          <w:p w:rsidR="007E4BE3" w:rsidP="00B63728" w:rsidRDefault="007E4BE3" w14:paraId="1BF923C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Providing technical support and troubleshooting</w:t>
            </w:r>
          </w:p>
          <w:p w:rsidRPr="00BA42F5" w:rsidR="00BA42F5" w:rsidP="00B63728" w:rsidRDefault="00BA42F5" w14:paraId="2322BDEF" wp14:textId="77777777">
            <w:pPr>
              <w:rPr>
                <w:sz w:val="16"/>
                <w:szCs w:val="16"/>
              </w:rPr>
            </w:pPr>
          </w:p>
          <w:p w:rsidRPr="00465060" w:rsidR="00F26626" w:rsidRDefault="003A3DA9" w14:paraId="015C116F" wp14:textId="77777777">
            <w:pPr>
              <w:pStyle w:val="Heading1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GIS Intern</w:t>
            </w:r>
          </w:p>
          <w:p w:rsidRPr="00465060" w:rsidR="00F26626" w:rsidRDefault="003A3DA9" w14:paraId="0E325246" wp14:textId="7777777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Rusk County Department of Survey &amp; Land Information, Ladysmith, WI</w:t>
            </w:r>
          </w:p>
          <w:p w:rsidRPr="00465060" w:rsidR="00F26626" w:rsidRDefault="003A3DA9" w14:paraId="0C077F18" wp14:textId="77777777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2017-August 2017</w:t>
            </w:r>
          </w:p>
          <w:p w:rsidRPr="00465060" w:rsidR="00CD6387" w:rsidP="00CD6387" w:rsidRDefault="00CD6387" w14:paraId="294F22F0" wp14:textId="77777777">
            <w:pPr>
              <w:rPr>
                <w:sz w:val="20"/>
                <w:szCs w:val="20"/>
              </w:rPr>
            </w:pPr>
            <w:r w:rsidRPr="00465060">
              <w:rPr>
                <w:sz w:val="20"/>
                <w:szCs w:val="20"/>
              </w:rPr>
              <w:t>Job responsibilities:</w:t>
            </w:r>
          </w:p>
          <w:p w:rsidR="00191015" w:rsidP="4ECC15DE" w:rsidRDefault="003A3DA9" w14:paraId="63DA60B1" w14:noSpellErr="1" wp14:textId="62E02866">
            <w:pPr>
              <w:rPr>
                <w:sz w:val="20"/>
                <w:szCs w:val="20"/>
              </w:rPr>
            </w:pPr>
            <w:r w:rsidRPr="4ECC15DE" w:rsidR="4ECC15DE">
              <w:rPr>
                <w:sz w:val="20"/>
                <w:szCs w:val="20"/>
              </w:rPr>
              <w:t>Using ESRI ArcMap desktop and online software to create</w:t>
            </w:r>
            <w:r w:rsidRPr="4ECC15DE" w:rsidR="4ECC15DE">
              <w:rPr>
                <w:sz w:val="20"/>
                <w:szCs w:val="20"/>
              </w:rPr>
              <w:t xml:space="preserve"> maps for various </w:t>
            </w:r>
            <w:r w:rsidRPr="4ECC15DE" w:rsidR="4ECC15DE">
              <w:rPr>
                <w:sz w:val="20"/>
                <w:szCs w:val="20"/>
              </w:rPr>
              <w:t>county organizations</w:t>
            </w:r>
          </w:p>
          <w:p w:rsidR="003A3DA9" w:rsidP="00CD6387" w:rsidRDefault="003A3DA9" w14:paraId="0B6AD13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shapefiles by using ArcGIS Collector app and </w:t>
            </w:r>
            <w:r w:rsidR="008133CE">
              <w:rPr>
                <w:sz w:val="20"/>
                <w:szCs w:val="20"/>
              </w:rPr>
              <w:t>Trimble GPS Receiver Unit</w:t>
            </w:r>
          </w:p>
          <w:p w:rsidRPr="00C72406" w:rsidR="00C72406" w:rsidP="00CD6387" w:rsidRDefault="00C72406" w14:paraId="55BECACF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465060" w:rsidR="00F26626" w:rsidTr="4ECC15DE" w14:paraId="6CBA4C9F" wp14:textId="77777777">
        <w:sdt>
          <w:sdtPr>
            <w:rPr>
              <w:sz w:val="20"/>
              <w:szCs w:val="20"/>
            </w:rPr>
            <w:id w:val="1405184291"/>
            <w:placeholder>
              <w:docPart w:val="9AC46C6D859F47A9968624E363390D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Pr="00465060" w:rsidR="00F26626" w:rsidRDefault="00E21920" w14:paraId="0725F849" wp14:textId="77777777">
                <w:pPr>
                  <w:pStyle w:val="Heading1"/>
                  <w:rPr>
                    <w:sz w:val="20"/>
                    <w:szCs w:val="20"/>
                  </w:rPr>
                </w:pPr>
                <w:r w:rsidRPr="00465060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6930" w:type="dxa"/>
            <w:tcMar/>
          </w:tcPr>
          <w:p w:rsidRPr="00465060" w:rsidR="00F26626" w:rsidRDefault="00CC3BD5" w14:paraId="67AE1E27" wp14:textId="77777777">
            <w:pPr>
              <w:pStyle w:val="Heading1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</w:t>
            </w:r>
            <w:r w:rsidR="000929AF">
              <w:rPr>
                <w:sz w:val="20"/>
                <w:szCs w:val="20"/>
              </w:rPr>
              <w:t xml:space="preserve"> in </w:t>
            </w:r>
            <w:r w:rsidRPr="00465060" w:rsidR="00191015">
              <w:rPr>
                <w:sz w:val="20"/>
                <w:szCs w:val="20"/>
              </w:rPr>
              <w:t>Cartography &amp; Geographic Information Systems</w:t>
            </w:r>
            <w:r w:rsidR="00C20E81">
              <w:rPr>
                <w:sz w:val="20"/>
                <w:szCs w:val="20"/>
              </w:rPr>
              <w:t xml:space="preserve">, </w:t>
            </w:r>
            <w:r w:rsidR="000929AF">
              <w:rPr>
                <w:sz w:val="20"/>
                <w:szCs w:val="20"/>
              </w:rPr>
              <w:t>Geography</w:t>
            </w:r>
            <w:r w:rsidR="00C20E81">
              <w:rPr>
                <w:sz w:val="20"/>
                <w:szCs w:val="20"/>
              </w:rPr>
              <w:t>, and Environmental Studies</w:t>
            </w:r>
          </w:p>
          <w:p w:rsidRPr="00465060" w:rsidR="00F26626" w:rsidRDefault="00FD41A8" w14:paraId="58FC5458" wp14:textId="77777777">
            <w:pPr>
              <w:rPr>
                <w:sz w:val="20"/>
                <w:szCs w:val="20"/>
              </w:rPr>
            </w:pPr>
            <w:r w:rsidRPr="00465060">
              <w:rPr>
                <w:sz w:val="20"/>
                <w:szCs w:val="20"/>
              </w:rPr>
              <w:t>University of Wisconsin</w:t>
            </w:r>
            <w:r w:rsidR="00C311DC">
              <w:rPr>
                <w:sz w:val="20"/>
                <w:szCs w:val="20"/>
              </w:rPr>
              <w:t xml:space="preserve"> – Madison</w:t>
            </w:r>
            <w:r w:rsidRPr="00465060" w:rsidR="00E21920">
              <w:rPr>
                <w:sz w:val="20"/>
                <w:szCs w:val="20"/>
              </w:rPr>
              <w:t xml:space="preserve">, </w:t>
            </w:r>
            <w:r w:rsidRPr="00465060">
              <w:rPr>
                <w:sz w:val="20"/>
                <w:szCs w:val="20"/>
              </w:rPr>
              <w:t>Madison, WI</w:t>
            </w:r>
          </w:p>
          <w:p w:rsidRPr="00465060" w:rsidR="00F26626" w:rsidRDefault="00FD41A8" w14:paraId="3D71D5F8" wp14:textId="77777777">
            <w:pPr>
              <w:rPr>
                <w:sz w:val="20"/>
                <w:szCs w:val="20"/>
              </w:rPr>
            </w:pPr>
            <w:r w:rsidRPr="00465060">
              <w:rPr>
                <w:sz w:val="20"/>
                <w:szCs w:val="20"/>
              </w:rPr>
              <w:t>Expected Graduation 2019</w:t>
            </w:r>
          </w:p>
          <w:p w:rsidRPr="00465060" w:rsidR="00F26626" w:rsidP="00CC391F" w:rsidRDefault="00CD6387" w14:paraId="4637615B" wp14:textId="77777777">
            <w:pPr>
              <w:rPr>
                <w:sz w:val="20"/>
                <w:szCs w:val="20"/>
              </w:rPr>
            </w:pPr>
            <w:r w:rsidRPr="00465060">
              <w:rPr>
                <w:sz w:val="20"/>
                <w:szCs w:val="20"/>
              </w:rPr>
              <w:t>GPA 3.</w:t>
            </w:r>
            <w:r w:rsidR="00B60A67">
              <w:rPr>
                <w:sz w:val="20"/>
                <w:szCs w:val="20"/>
              </w:rPr>
              <w:t>6</w:t>
            </w:r>
          </w:p>
        </w:tc>
      </w:tr>
      <w:tr xmlns:wp14="http://schemas.microsoft.com/office/word/2010/wordml" w:rsidRPr="00465060" w:rsidR="00F26626" w:rsidTr="4ECC15DE" w14:paraId="64F3481D" wp14:textId="77777777">
        <w:trPr>
          <w:trHeight w:val="2646"/>
        </w:trPr>
        <w:tc>
          <w:tcPr>
            <w:tcW w:w="1710" w:type="dxa"/>
            <w:tcMar/>
          </w:tcPr>
          <w:p w:rsidRPr="00465060" w:rsidR="00F26626" w:rsidP="00295D7D" w:rsidRDefault="00295D7D" w14:paraId="21AC47FA" wp14:textId="77777777">
            <w:pPr>
              <w:pStyle w:val="Heading1"/>
              <w:rPr>
                <w:sz w:val="20"/>
                <w:szCs w:val="20"/>
              </w:rPr>
            </w:pPr>
            <w:r w:rsidRPr="00465060">
              <w:rPr>
                <w:sz w:val="20"/>
                <w:szCs w:val="20"/>
              </w:rPr>
              <w:lastRenderedPageBreak/>
              <w:t>Skills</w:t>
            </w:r>
          </w:p>
        </w:tc>
        <w:tc>
          <w:tcPr>
            <w:tcW w:w="6930" w:type="dxa"/>
            <w:tcMar/>
          </w:tcPr>
          <w:p w:rsidR="00F924CF" w:rsidP="00B132C4" w:rsidRDefault="00B132C4" w14:paraId="401B5930" wp14:textId="77777777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97152" behindDoc="0" locked="0" layoutInCell="1" allowOverlap="1" wp14:anchorId="7CCBB538" wp14:editId="7777777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175260</wp:posOffset>
                      </wp:positionV>
                      <wp:extent cx="45719" cy="161925"/>
                      <wp:effectExtent l="0" t="0" r="1206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68935A84">
                    <v:rect id="Rectangle 12" style="position:absolute;margin-left:110.05pt;margin-top:13.8pt;width:3.6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2pt" w14:anchorId="1E777F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83840" behindDoc="1" locked="0" layoutInCell="1" allowOverlap="1" wp14:anchorId="18D84455" wp14:editId="3BC23DF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137160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003F1472" wp14:textId="77777777">
                                  <w:r>
                                    <w:t>ESRI ArcGIS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E7C1379">
                    <v:shapetype id="_x0000_t202" coordsize="21600,21600" o:spt="202" path="m,l,21600r21600,l21600,xe" w14:anchorId="18D84455">
                      <v:stroke joinstyle="miter"/>
                      <v:path gradientshapeok="t" o:connecttype="rect"/>
                    </v:shapetype>
                    <v:shape id="Text Box 2" style="position:absolute;left:0;text-align:left;margin-left:157.5pt;margin-top:10.8pt;width:68.25pt;height:20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">
                      <v:textbox>
                        <w:txbxContent>
                          <w:p w:rsidR="00B132C4" w:rsidP="00B132C4" w:rsidRDefault="00B132C4" w14:paraId="190D5565" wp14:textId="77777777">
                            <w:r>
                              <w:t>ESRI ArcGIS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1552" behindDoc="0" locked="0" layoutInCell="1" allowOverlap="1" wp14:anchorId="5D761AF1" wp14:editId="16F484AB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255905</wp:posOffset>
                      </wp:positionV>
                      <wp:extent cx="2066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62E3D7E4">
                    <v:line id="Straight Connector 1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12.75pt,20.15pt" to="150pt,20.15pt" w14:anchorId="4D05E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"/>
                  </w:pict>
                </mc:Fallback>
              </mc:AlternateContent>
            </w:r>
          </w:p>
          <w:p w:rsidR="00B132C4" w:rsidP="00B132C4" w:rsidRDefault="00B132C4" w14:paraId="1960476F" wp14:textId="77777777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99200" behindDoc="0" locked="0" layoutInCell="1" allowOverlap="1" wp14:anchorId="3C6C8342" wp14:editId="29F4553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186690</wp:posOffset>
                      </wp:positionV>
                      <wp:extent cx="45719" cy="161925"/>
                      <wp:effectExtent l="0" t="0" r="1206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4473114">
                    <v:rect id="Rectangle 13" style="position:absolute;margin-left:91.5pt;margin-top:14.7pt;width:3.6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6E9C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85888" behindDoc="1" locked="0" layoutInCell="1" allowOverlap="1" wp14:anchorId="204C47B4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142875</wp:posOffset>
                      </wp:positionV>
                      <wp:extent cx="1981200" cy="257175"/>
                      <wp:effectExtent l="0" t="0" r="0" b="0"/>
                      <wp:wrapTight wrapText="bothSides">
                        <wp:wrapPolygon edited="0">
                          <wp:start x="623" y="0"/>
                          <wp:lineTo x="623" y="19200"/>
                          <wp:lineTo x="20769" y="19200"/>
                          <wp:lineTo x="20769" y="0"/>
                          <wp:lineTo x="623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4C71E17E" wp14:textId="77777777">
                                  <w:r>
                                    <w:t>Adobe Illustrator and 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31DE478">
                    <v:shape id="_x0000_s1027" style="position:absolute;left:0;text-align:left;margin-left:157.5pt;margin-top:11.25pt;width:156pt;height:20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" w14:anchorId="204C47B4">
                      <v:textbox>
                        <w:txbxContent>
                          <w:p w:rsidR="00B132C4" w:rsidP="00B132C4" w:rsidRDefault="00B132C4" w14:paraId="582F8A03" wp14:textId="77777777">
                            <w:r>
                              <w:t>Adobe Illustrator and Photoshop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3600" behindDoc="0" locked="0" layoutInCell="1" allowOverlap="1" wp14:anchorId="7937745B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260985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CE10440">
                    <v:line id="Straight Connector 2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0.55pt" to="150pt,20.55pt" w14:anchorId="53E8C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"/>
                  </w:pict>
                </mc:Fallback>
              </mc:AlternateContent>
            </w:r>
          </w:p>
          <w:p w:rsidR="00B132C4" w:rsidP="00B132C4" w:rsidRDefault="00B132C4" w14:paraId="2D421990" wp14:textId="77777777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1248" behindDoc="0" locked="0" layoutInCell="1" allowOverlap="1" wp14:anchorId="1C8774BA" wp14:editId="29F4553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182880</wp:posOffset>
                      </wp:positionV>
                      <wp:extent cx="45719" cy="161925"/>
                      <wp:effectExtent l="0" t="0" r="1206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77558954">
                    <v:rect id="Rectangle 14" style="position:absolute;margin-left:77.25pt;margin-top:14.4pt;width:3.6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2C77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vrfQ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87936" behindDoc="1" locked="0" layoutInCell="1" allowOverlap="1" wp14:anchorId="79A73475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147955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122F84AC" wp14:textId="77777777">
                                  <w: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282F727">
                    <v:shape id="_x0000_s1028" style="position:absolute;left:0;text-align:left;margin-left:157.5pt;margin-top:11.65pt;width:68.25pt;height:20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" w14:anchorId="204C47B4">
                      <v:textbox>
                        <w:txbxContent>
                          <w:p w:rsidR="00B132C4" w:rsidP="00B132C4" w:rsidRDefault="00B132C4" w14:paraId="06C2E007" wp14:textId="77777777">
                            <w:r>
                              <w:t>HTML/CSS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5648" behindDoc="0" locked="0" layoutInCell="1" allowOverlap="1" wp14:anchorId="761B3C88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265430</wp:posOffset>
                      </wp:positionV>
                      <wp:extent cx="20669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77712F38">
                    <v:line id="Straight Connector 3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0.9pt" to="150pt,20.9pt" w14:anchorId="1D41AC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UsgEAAFEDAAAOAAAAZHJzL2Uyb0RvYy54bWysU8Fu2zAMvQ/oPwi6L3ZdLN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"/>
                  </w:pict>
                </mc:Fallback>
              </mc:AlternateContent>
            </w:r>
          </w:p>
          <w:p w:rsidR="00B132C4" w:rsidP="00B132C4" w:rsidRDefault="00B132C4" w14:paraId="536FE29D" wp14:textId="77777777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3296" behindDoc="0" locked="0" layoutInCell="1" allowOverlap="1" wp14:anchorId="5CCBE9CA" wp14:editId="29F4553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198755</wp:posOffset>
                      </wp:positionV>
                      <wp:extent cx="45719" cy="161925"/>
                      <wp:effectExtent l="0" t="0" r="1206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DE7CB77">
                    <v:rect id="Rectangle 15" style="position:absolute;margin-left:51.75pt;margin-top:15.65pt;width:3.6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19C3C4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89984" behindDoc="1" locked="0" layoutInCell="1" allowOverlap="1" wp14:anchorId="50A7991B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153670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65C03CC9" wp14:textId="77777777">
                                  <w: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AA609DF">
                    <v:shape id="_x0000_s1029" style="position:absolute;left:0;text-align:left;margin-left:157.5pt;margin-top:12.1pt;width:68.25pt;height:20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TUDAIAAPg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" w14:anchorId="204C47B4">
                      <v:textbox>
                        <w:txbxContent>
                          <w:p w:rsidR="00B132C4" w:rsidP="00B132C4" w:rsidRDefault="00B132C4" w14:paraId="3A9CC7AD" wp14:textId="77777777">
                            <w:r>
                              <w:t>JavaScript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7696" behindDoc="0" locked="0" layoutInCell="1" allowOverlap="1" wp14:anchorId="200B87E2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270510</wp:posOffset>
                      </wp:positionV>
                      <wp:extent cx="20669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5F6E9C60">
                    <v:line id="Straight Connector 4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1.3pt" to="150pt,21.3pt" w14:anchorId="3FDA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AsgEAAFEDAAAOAAAAZHJzL2Uyb0RvYy54bWysU8Fu2zAMvQ/oPwi6L3aNLt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"/>
                  </w:pict>
                </mc:Fallback>
              </mc:AlternateContent>
            </w:r>
          </w:p>
          <w:p w:rsidR="00B132C4" w:rsidP="00B132C4" w:rsidRDefault="00B132C4" w14:paraId="109DA7F4" wp14:textId="77777777">
            <w:pPr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5344" behindDoc="0" locked="0" layoutInCell="1" allowOverlap="1" wp14:anchorId="6A3BAD67" wp14:editId="29F4553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189230</wp:posOffset>
                      </wp:positionV>
                      <wp:extent cx="45719" cy="161925"/>
                      <wp:effectExtent l="0" t="0" r="1206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5798B6AA">
                    <v:rect id="Rectangle 16" style="position:absolute;margin-left:24pt;margin-top:14.9pt;width:3.6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723E1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92032" behindDoc="1" locked="0" layoutInCell="1" allowOverlap="1" wp14:anchorId="4155D8FE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159385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4C34A498" wp14:textId="77777777">
                                  <w: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90317AF">
                    <v:shape id="_x0000_s1030" style="position:absolute;left:0;text-align:left;margin-left:157.5pt;margin-top:12.55pt;width:68.25pt;height:20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" w14:anchorId="204C47B4">
                      <v:textbox>
                        <w:txbxContent>
                          <w:p w:rsidR="00B132C4" w:rsidP="00B132C4" w:rsidRDefault="00B132C4" w14:paraId="479FC5A5" wp14:textId="77777777">
                            <w:r>
                              <w:t>Python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9744" behindDoc="0" locked="0" layoutInCell="1" allowOverlap="1" wp14:anchorId="0D7D104C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275590</wp:posOffset>
                      </wp:positionV>
                      <wp:extent cx="20669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0A15688A">
                    <v:line id="Straight Connector 5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1.7pt" to="150pt,21.7pt" w14:anchorId="10DE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"/>
                  </w:pict>
                </mc:Fallback>
              </mc:AlternateContent>
            </w:r>
          </w:p>
          <w:p w:rsidRPr="00465060" w:rsidR="00B132C4" w:rsidP="009C2D35" w:rsidRDefault="00B132C4" w14:paraId="1E78398A" wp14:textId="777777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707392" behindDoc="0" locked="0" layoutInCell="1" allowOverlap="1" wp14:anchorId="74D20AD6" wp14:editId="29F45531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193675</wp:posOffset>
                      </wp:positionV>
                      <wp:extent cx="45719" cy="161925"/>
                      <wp:effectExtent l="0" t="0" r="1206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7C04E04">
                    <v:rect id="Rectangle 17" style="position:absolute;margin-left:145.7pt;margin-top:15.25pt;width:3.6pt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4BC2E0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"/>
                  </w:pict>
                </mc:Fallback>
              </mc:AlternateContent>
            </w:r>
            <w:r w:rsidRPr="00B132C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xmlns:wp14="http://schemas.microsoft.com/office/word/2010/wordprocessingDrawing" distT="45720" distB="45720" distL="114300" distR="114300" simplePos="0" relativeHeight="251696128" behindDoc="1" locked="0" layoutInCell="1" allowOverlap="1" wp14:anchorId="73FCEF4F" wp14:editId="49758DA7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165100</wp:posOffset>
                      </wp:positionV>
                      <wp:extent cx="1466850" cy="257175"/>
                      <wp:effectExtent l="0" t="0" r="0" b="0"/>
                      <wp:wrapTight wrapText="bothSides">
                        <wp:wrapPolygon edited="0">
                          <wp:start x="842" y="0"/>
                          <wp:lineTo x="842" y="19200"/>
                          <wp:lineTo x="20478" y="19200"/>
                          <wp:lineTo x="20478" y="0"/>
                          <wp:lineTo x="842" y="0"/>
                        </wp:wrapPolygon>
                      </wp:wrapTight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B132C4" w:rsidP="00B132C4" w:rsidRDefault="00B132C4" w14:paraId="5CDD4171" wp14:textId="77777777">
                                  <w:r>
                                    <w:t>Microsoft Office Suite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0BC7C39">
                    <v:shape id="_x0000_s1031" style="position:absolute;margin-left:157.5pt;margin-top:13pt;width:115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" w14:anchorId="73FCEF4F">
                      <v:textbox>
                        <w:txbxContent>
                          <w:p w:rsidR="00B132C4" w:rsidP="00B132C4" w:rsidRDefault="00B132C4" w14:paraId="333B473A" wp14:textId="77777777">
                            <w:r>
                              <w:t>Microsoft Office Suite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94080" behindDoc="0" locked="0" layoutInCell="1" allowOverlap="1" wp14:anchorId="2C657721" wp14:editId="4B97EE2D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280670</wp:posOffset>
                      </wp:positionV>
                      <wp:extent cx="20669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8DDC68F">
                    <v:line id="Straight Connector 10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2.1pt" to="150pt,22.1pt" w14:anchorId="3B23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Ir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"/>
                  </w:pict>
                </mc:Fallback>
              </mc:AlternateContent>
            </w:r>
          </w:p>
        </w:tc>
      </w:tr>
      <w:tr xmlns:wp14="http://schemas.microsoft.com/office/word/2010/wordml" w:rsidRPr="00465060" w:rsidR="00F26626" w:rsidTr="4ECC15DE" w14:paraId="3F78330F" wp14:textId="77777777">
        <w:sdt>
          <w:sdtPr>
            <w:rPr>
              <w:sz w:val="20"/>
              <w:szCs w:val="20"/>
            </w:rPr>
            <w:id w:val="-853959375"/>
            <w:placeholder>
              <w:docPart w:val="EE0F62444EA3418CA0257395244B2E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:rsidRPr="00465060" w:rsidR="00F26626" w:rsidRDefault="00E21920" w14:paraId="6A9E838E" wp14:textId="77777777">
                <w:pPr>
                  <w:pStyle w:val="Heading1"/>
                  <w:rPr>
                    <w:sz w:val="20"/>
                    <w:szCs w:val="20"/>
                  </w:rPr>
                </w:pPr>
                <w:r w:rsidRPr="00465060">
                  <w:rPr>
                    <w:sz w:val="20"/>
                    <w:szCs w:val="20"/>
                  </w:rPr>
                  <w:t>References</w:t>
                </w:r>
              </w:p>
            </w:tc>
          </w:sdtContent>
        </w:sdt>
        <w:tc>
          <w:tcPr>
            <w:tcW w:w="6930" w:type="dxa"/>
            <w:tcMar/>
          </w:tcPr>
          <w:p w:rsidRPr="00465060" w:rsidR="00F26626" w:rsidP="00E009D7" w:rsidRDefault="00D66BD8" w14:paraId="705894D2" wp14:textId="77777777">
            <w:pPr>
              <w:pStyle w:val="Heading1"/>
              <w:rPr>
                <w:rFonts w:eastAsiaTheme="minorEastAsia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Available Upon Request</w:t>
            </w:r>
          </w:p>
        </w:tc>
      </w:tr>
    </w:tbl>
    <w:p xmlns:wp14="http://schemas.microsoft.com/office/word/2010/wordml" w:rsidR="00F26626" w:rsidRDefault="00F26626" w14:paraId="5F551FE2" wp14:textId="77777777">
      <w:pPr>
        <w:rPr>
          <w:sz w:val="20"/>
          <w:szCs w:val="20"/>
        </w:rPr>
      </w:pPr>
    </w:p>
    <w:p xmlns:wp14="http://schemas.microsoft.com/office/word/2010/wordml" w:rsidR="00B132C4" w:rsidRDefault="00B132C4" w14:paraId="2B42514C" wp14:textId="77777777">
      <w:pPr>
        <w:rPr>
          <w:sz w:val="20"/>
          <w:szCs w:val="20"/>
        </w:rPr>
      </w:pPr>
    </w:p>
    <w:p xmlns:wp14="http://schemas.microsoft.com/office/word/2010/wordml" w:rsidR="00B132C4" w:rsidRDefault="00B132C4" w14:paraId="73B46A33" wp14:textId="77777777">
      <w:pPr>
        <w:rPr>
          <w:sz w:val="20"/>
          <w:szCs w:val="20"/>
        </w:rPr>
      </w:pPr>
    </w:p>
    <w:p xmlns:wp14="http://schemas.microsoft.com/office/word/2010/wordml" w:rsidR="00B132C4" w:rsidRDefault="00B132C4" w14:paraId="5E306816" wp14:textId="77777777">
      <w:pPr>
        <w:rPr>
          <w:sz w:val="20"/>
          <w:szCs w:val="20"/>
        </w:rPr>
      </w:pPr>
    </w:p>
    <w:p xmlns:wp14="http://schemas.microsoft.com/office/word/2010/wordml" w:rsidRPr="00465060" w:rsidR="00B132C4" w:rsidP="00B132C4" w:rsidRDefault="00B132C4" w14:paraId="2B910B71" wp14:textId="77777777">
      <w:pPr>
        <w:rPr>
          <w:sz w:val="20"/>
          <w:szCs w:val="20"/>
        </w:rPr>
      </w:pPr>
    </w:p>
    <w:sectPr w:rsidRPr="00465060" w:rsidR="00B132C4">
      <w:footerReference w:type="default" r:id="rId8"/>
      <w:pgSz w:w="12240" w:h="15840" w:orient="portrait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4250B" w:rsidRDefault="0044250B" w14:paraId="334D189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250B" w:rsidRDefault="0044250B" w14:paraId="683DCE0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xmlns:wp14="http://schemas.microsoft.com/office/word/2010/wordml" w:rsidRPr="00465060" w:rsidR="00C61BEB" w14:paraId="48AA29F7" wp14:textId="77777777">
      <w:tc>
        <w:tcPr>
          <w:tcW w:w="1613" w:type="dxa"/>
        </w:tcPr>
        <w:sdt>
          <w:sdtPr>
            <w:rPr>
              <w:sz w:val="20"/>
              <w:szCs w:val="20"/>
            </w:rPr>
            <w:id w:val="-139049427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Pr="00465060" w:rsidR="00C61BEB" w:rsidRDefault="00C61BEB" w14:paraId="295BD29B" wp14:textId="77777777">
              <w:pPr>
                <w:pStyle w:val="Footer"/>
                <w:rPr>
                  <w:sz w:val="20"/>
                  <w:szCs w:val="20"/>
                </w:rPr>
              </w:pPr>
              <w:r w:rsidRPr="00465060">
                <w:rPr>
                  <w:sz w:val="20"/>
                  <w:szCs w:val="20"/>
                </w:rPr>
                <w:fldChar w:fldCharType="begin"/>
              </w:r>
              <w:r w:rsidRPr="00465060">
                <w:rPr>
                  <w:sz w:val="20"/>
                  <w:szCs w:val="20"/>
                </w:rPr>
                <w:instrText xml:space="preserve"> PAGE   \* MERGEFORMAT </w:instrText>
              </w:r>
              <w:r w:rsidRPr="00465060">
                <w:rPr>
                  <w:sz w:val="20"/>
                  <w:szCs w:val="20"/>
                </w:rPr>
                <w:fldChar w:fldCharType="separate"/>
              </w:r>
              <w:r w:rsidR="00543B22">
                <w:rPr>
                  <w:noProof/>
                  <w:sz w:val="20"/>
                  <w:szCs w:val="20"/>
                </w:rPr>
                <w:t>2</w:t>
              </w:r>
              <w:r w:rsidRPr="00465060">
                <w:rPr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color="7F7F7F" w:themeColor="background1" w:themeShade="7F" w:sz="4" w:space="0"/>
          </w:tcBorders>
        </w:tcPr>
        <w:p w:rsidR="00C61BEB" w:rsidP="00465060" w:rsidRDefault="00C61BEB" w14:paraId="0BC770BA" wp14:textId="77777777">
          <w:pPr>
            <w:pStyle w:val="Footer"/>
            <w:rPr>
              <w:sz w:val="20"/>
              <w:szCs w:val="20"/>
            </w:rPr>
          </w:pPr>
          <w:r w:rsidRPr="0021331B">
            <w:rPr>
              <w:sz w:val="20"/>
              <w:szCs w:val="20"/>
            </w:rPr>
            <w:t>Andrea Eibergen</w:t>
          </w:r>
        </w:p>
        <w:p w:rsidRPr="00465060" w:rsidR="00C61BEB" w:rsidP="00465060" w:rsidRDefault="00C61BEB" w14:paraId="725748FA" wp14:textId="77777777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Phone: (715)-820-1324 Email: aeibergen@wisc.edu</w:t>
          </w:r>
        </w:p>
      </w:tc>
    </w:tr>
  </w:tbl>
  <w:p xmlns:wp14="http://schemas.microsoft.com/office/word/2010/wordml" w:rsidR="00C61BEB" w:rsidRDefault="00C61BEB" w14:paraId="3DD47A5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4250B" w:rsidRDefault="0044250B" w14:paraId="5EC37FC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250B" w:rsidRDefault="0044250B" w14:paraId="643BA93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hint="default" w:ascii="Symbol" w:hAnsi="Symbol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D7"/>
    <w:rsid w:val="0000499E"/>
    <w:rsid w:val="00025DD8"/>
    <w:rsid w:val="00034B8C"/>
    <w:rsid w:val="00042583"/>
    <w:rsid w:val="00083E35"/>
    <w:rsid w:val="000929AF"/>
    <w:rsid w:val="00092DA7"/>
    <w:rsid w:val="000B750B"/>
    <w:rsid w:val="0012780A"/>
    <w:rsid w:val="00191015"/>
    <w:rsid w:val="001E05CE"/>
    <w:rsid w:val="00212A8B"/>
    <w:rsid w:val="0021331B"/>
    <w:rsid w:val="00245F53"/>
    <w:rsid w:val="00263D38"/>
    <w:rsid w:val="00283CDE"/>
    <w:rsid w:val="00295D7D"/>
    <w:rsid w:val="002C7B02"/>
    <w:rsid w:val="00383C92"/>
    <w:rsid w:val="003A3DA9"/>
    <w:rsid w:val="003C616A"/>
    <w:rsid w:val="00400268"/>
    <w:rsid w:val="00402B91"/>
    <w:rsid w:val="0044250B"/>
    <w:rsid w:val="0044402B"/>
    <w:rsid w:val="00465060"/>
    <w:rsid w:val="00497D3C"/>
    <w:rsid w:val="004C196B"/>
    <w:rsid w:val="004D357F"/>
    <w:rsid w:val="00541DEC"/>
    <w:rsid w:val="00543B22"/>
    <w:rsid w:val="0056570E"/>
    <w:rsid w:val="005921EE"/>
    <w:rsid w:val="005A2C0E"/>
    <w:rsid w:val="005C4F16"/>
    <w:rsid w:val="00602032"/>
    <w:rsid w:val="006A57AC"/>
    <w:rsid w:val="006B0F75"/>
    <w:rsid w:val="006D2293"/>
    <w:rsid w:val="006E1098"/>
    <w:rsid w:val="00717438"/>
    <w:rsid w:val="007C1EF6"/>
    <w:rsid w:val="007E3538"/>
    <w:rsid w:val="007E4BE3"/>
    <w:rsid w:val="007E7111"/>
    <w:rsid w:val="008133CE"/>
    <w:rsid w:val="0082129A"/>
    <w:rsid w:val="00980866"/>
    <w:rsid w:val="009C2D35"/>
    <w:rsid w:val="00A05F9F"/>
    <w:rsid w:val="00A651A0"/>
    <w:rsid w:val="00AC0D18"/>
    <w:rsid w:val="00AC1517"/>
    <w:rsid w:val="00B11168"/>
    <w:rsid w:val="00B132C4"/>
    <w:rsid w:val="00B17103"/>
    <w:rsid w:val="00B60A67"/>
    <w:rsid w:val="00B63728"/>
    <w:rsid w:val="00B842B4"/>
    <w:rsid w:val="00B872F8"/>
    <w:rsid w:val="00BA42F5"/>
    <w:rsid w:val="00BB107B"/>
    <w:rsid w:val="00BC070A"/>
    <w:rsid w:val="00BF6189"/>
    <w:rsid w:val="00C1166C"/>
    <w:rsid w:val="00C14C49"/>
    <w:rsid w:val="00C20E81"/>
    <w:rsid w:val="00C311DC"/>
    <w:rsid w:val="00C61BEB"/>
    <w:rsid w:val="00C634D5"/>
    <w:rsid w:val="00C72406"/>
    <w:rsid w:val="00CA7D85"/>
    <w:rsid w:val="00CC391F"/>
    <w:rsid w:val="00CC3BD5"/>
    <w:rsid w:val="00CD0783"/>
    <w:rsid w:val="00CD6387"/>
    <w:rsid w:val="00D251E6"/>
    <w:rsid w:val="00D42308"/>
    <w:rsid w:val="00D60D90"/>
    <w:rsid w:val="00D66BD8"/>
    <w:rsid w:val="00D677A0"/>
    <w:rsid w:val="00DA3465"/>
    <w:rsid w:val="00DD2C63"/>
    <w:rsid w:val="00DF4FF3"/>
    <w:rsid w:val="00E009D7"/>
    <w:rsid w:val="00E1732E"/>
    <w:rsid w:val="00E21920"/>
    <w:rsid w:val="00E42B78"/>
    <w:rsid w:val="00E936B9"/>
    <w:rsid w:val="00EB43B5"/>
    <w:rsid w:val="00EC5673"/>
    <w:rsid w:val="00F00443"/>
    <w:rsid w:val="00F26626"/>
    <w:rsid w:val="00F432E4"/>
    <w:rsid w:val="00F459F3"/>
    <w:rsid w:val="00F924CF"/>
    <w:rsid w:val="00FA70A8"/>
    <w:rsid w:val="00FD41A8"/>
    <w:rsid w:val="4EC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4463"/>
  <w15:chartTrackingRefBased/>
  <w15:docId w15:val="{B869FD3E-FF3C-417A-ACB9-F66FBAB66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eastAsia="Times New Roman" w:cs="Times New Roman"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color w:val="5F304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styleId="BulletedList" w:customStyle="1">
    <w:name w:val="Bulleted List"/>
    <w:basedOn w:val="Normal"/>
    <w:semiHidden/>
    <w:unhideWhenUsed/>
    <w:qFormat/>
    <w:pPr>
      <w:spacing w:after="80"/>
      <w:ind w:left="288" w:hanging="288"/>
    </w:pPr>
  </w:style>
  <w:style w:type="paragraph" w:styleId="ContactInformation" w:customStyle="1">
    <w:name w:val="Contact Information"/>
    <w:basedOn w:val="Normal"/>
    <w:uiPriority w:val="3"/>
    <w:qFormat/>
    <w:pPr>
      <w:pBdr>
        <w:bottom w:val="single" w:color="auto" w:sz="4" w:space="6"/>
      </w:pBdr>
      <w:spacing w:before="40" w:after="40"/>
    </w:pPr>
    <w:rPr>
      <w:kern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eastAsia="Times New Roman" w:cs="Times New Roman" w:asciiTheme="majorHAnsi" w:hAnsiTheme="majorHAnsi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hAnsiTheme="majorHAnsi" w:eastAsiaTheme="majorEastAsia" w:cstheme="majorBidi"/>
      <w:b/>
      <w:kern w:val="28"/>
      <w:sz w:val="2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kern w:val="28"/>
      <w:sz w:val="22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color w:val="3F202B" w:themeColor="accent1" w:themeShade="7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styleId="DateChar" w:customStyle="1">
    <w:name w:val="Date Char"/>
    <w:basedOn w:val="DefaultParagraphFont"/>
    <w:link w:val="Date"/>
    <w:uiPriority w:val="99"/>
    <w:rPr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06B8B5BEA34087869FF99DCE662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B9E9-A641-43B2-BB4E-05FF70EE0A72}"/>
      </w:docPartPr>
      <w:docPartBody>
        <w:p w:rsidR="00583941" w:rsidRDefault="00A95B11">
          <w:pPr>
            <w:pStyle w:val="0706B8B5BEA34087869FF99DCE66205D"/>
          </w:pPr>
          <w:r>
            <w:t>Your Name</w:t>
          </w:r>
        </w:p>
      </w:docPartBody>
    </w:docPart>
    <w:docPart>
      <w:docPartPr>
        <w:name w:val="B61DCA32D40341D7BFD93571A0B84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C68F-6764-4158-90AB-4B416352688F}"/>
      </w:docPartPr>
      <w:docPartBody>
        <w:p w:rsidR="00583941" w:rsidRDefault="00A95B11">
          <w:pPr>
            <w:pStyle w:val="B61DCA32D40341D7BFD93571A0B84076"/>
          </w:pPr>
          <w:r>
            <w:t>Experience</w:t>
          </w:r>
        </w:p>
      </w:docPartBody>
    </w:docPart>
    <w:docPart>
      <w:docPartPr>
        <w:name w:val="9AC46C6D859F47A9968624E363390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87CF9-A2B5-46C4-ADF8-2B5BB658A52D}"/>
      </w:docPartPr>
      <w:docPartBody>
        <w:p w:rsidR="00583941" w:rsidRDefault="00A95B11">
          <w:pPr>
            <w:pStyle w:val="9AC46C6D859F47A9968624E363390D8B"/>
          </w:pPr>
          <w:r>
            <w:t>Education</w:t>
          </w:r>
        </w:p>
      </w:docPartBody>
    </w:docPart>
    <w:docPart>
      <w:docPartPr>
        <w:name w:val="EE0F62444EA3418CA0257395244B2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AB2C-2E40-4A92-873A-9A7789396644}"/>
      </w:docPartPr>
      <w:docPartBody>
        <w:p w:rsidR="00583941" w:rsidRDefault="00A95B11">
          <w:pPr>
            <w:pStyle w:val="EE0F62444EA3418CA0257395244B2E1F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1"/>
    <w:rsid w:val="00064E84"/>
    <w:rsid w:val="000C348D"/>
    <w:rsid w:val="00136BDA"/>
    <w:rsid w:val="00297E97"/>
    <w:rsid w:val="004A6B8F"/>
    <w:rsid w:val="00583941"/>
    <w:rsid w:val="005A2FBF"/>
    <w:rsid w:val="005A39DA"/>
    <w:rsid w:val="00736B77"/>
    <w:rsid w:val="00791D5A"/>
    <w:rsid w:val="008F41FE"/>
    <w:rsid w:val="00974943"/>
    <w:rsid w:val="00A95B11"/>
    <w:rsid w:val="00B23A86"/>
    <w:rsid w:val="00C426DF"/>
    <w:rsid w:val="00C74181"/>
    <w:rsid w:val="00C91B27"/>
    <w:rsid w:val="00D21686"/>
    <w:rsid w:val="00E05495"/>
    <w:rsid w:val="00E91DF8"/>
    <w:rsid w:val="00F55A97"/>
    <w:rsid w:val="00FE3D3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06B8B5BEA34087869FF99DCE66205D">
    <w:name w:val="0706B8B5BEA34087869FF99DCE66205D"/>
  </w:style>
  <w:style w:type="paragraph" w:customStyle="1" w:styleId="39590CBEE62746DEBF617D7A763171DE">
    <w:name w:val="39590CBEE62746DEBF617D7A763171DE"/>
  </w:style>
  <w:style w:type="paragraph" w:customStyle="1" w:styleId="E2AAAC13477B4355B36743D62FB60C9A">
    <w:name w:val="E2AAAC13477B4355B36743D62FB60C9A"/>
  </w:style>
  <w:style w:type="paragraph" w:customStyle="1" w:styleId="6651CDBB049043A389418D19613BB488">
    <w:name w:val="6651CDBB049043A389418D19613BB488"/>
  </w:style>
  <w:style w:type="paragraph" w:customStyle="1" w:styleId="A6C7B2DA734B4AD5A986441BDD6781D5">
    <w:name w:val="A6C7B2DA734B4AD5A986441BDD6781D5"/>
  </w:style>
  <w:style w:type="paragraph" w:customStyle="1" w:styleId="85AB00A0BEEC4AE3A1183E3A945210EC">
    <w:name w:val="85AB00A0BEEC4AE3A1183E3A945210EC"/>
  </w:style>
  <w:style w:type="paragraph" w:customStyle="1" w:styleId="B61DCA32D40341D7BFD93571A0B84076">
    <w:name w:val="B61DCA32D40341D7BFD93571A0B84076"/>
  </w:style>
  <w:style w:type="paragraph" w:customStyle="1" w:styleId="07E3323884EF40B9B9071D06230041EC">
    <w:name w:val="07E3323884EF40B9B9071D06230041EC"/>
  </w:style>
  <w:style w:type="paragraph" w:customStyle="1" w:styleId="238459076171495B98F3432C82DA98C5">
    <w:name w:val="238459076171495B98F3432C82DA98C5"/>
  </w:style>
  <w:style w:type="paragraph" w:customStyle="1" w:styleId="7A36F5C00CEF44CA872E654BEDA4BED6">
    <w:name w:val="7A36F5C00CEF44CA872E654BEDA4BED6"/>
  </w:style>
  <w:style w:type="paragraph" w:customStyle="1" w:styleId="F14FC1B826554B8AAA9C7FEE35281840">
    <w:name w:val="F14FC1B826554B8AAA9C7FEE35281840"/>
  </w:style>
  <w:style w:type="paragraph" w:customStyle="1" w:styleId="57DD01B7C1F14D6E86E400BCA9AC9E27">
    <w:name w:val="57DD01B7C1F14D6E86E400BCA9AC9E27"/>
  </w:style>
  <w:style w:type="paragraph" w:customStyle="1" w:styleId="C0670C29EC384569A830E94F4BA9432D">
    <w:name w:val="C0670C29EC384569A830E94F4BA9432D"/>
  </w:style>
  <w:style w:type="paragraph" w:customStyle="1" w:styleId="0E9BC5B06D72496B96D18CD019C3FF44">
    <w:name w:val="0E9BC5B06D72496B96D18CD019C3FF44"/>
  </w:style>
  <w:style w:type="paragraph" w:customStyle="1" w:styleId="EA14E7E34E434A74A364A445389108CE">
    <w:name w:val="EA14E7E34E434A74A364A445389108CE"/>
  </w:style>
  <w:style w:type="paragraph" w:customStyle="1" w:styleId="F5C66B749F1B456BA327EF56DA7C82FE">
    <w:name w:val="F5C66B749F1B456BA327EF56DA7C82FE"/>
  </w:style>
  <w:style w:type="paragraph" w:customStyle="1" w:styleId="57B7B01D93E64E02984BBAEF641C86B8">
    <w:name w:val="57B7B01D93E64E02984BBAEF641C86B8"/>
  </w:style>
  <w:style w:type="paragraph" w:customStyle="1" w:styleId="804575B3C24A41A199B70F0B4F558C00">
    <w:name w:val="804575B3C24A41A199B70F0B4F558C00"/>
  </w:style>
  <w:style w:type="paragraph" w:customStyle="1" w:styleId="0E3B3CB76639489FA56711F296AF3031">
    <w:name w:val="0E3B3CB76639489FA56711F296AF3031"/>
  </w:style>
  <w:style w:type="paragraph" w:customStyle="1" w:styleId="9AC46C6D859F47A9968624E363390D8B">
    <w:name w:val="9AC46C6D859F47A9968624E363390D8B"/>
  </w:style>
  <w:style w:type="paragraph" w:customStyle="1" w:styleId="E2DD3C02981F45F0B9CEE84BE7298C1C">
    <w:name w:val="E2DD3C02981F45F0B9CEE84BE7298C1C"/>
  </w:style>
  <w:style w:type="paragraph" w:customStyle="1" w:styleId="377A6CA320D244FAB4A22A42F5001F98">
    <w:name w:val="377A6CA320D244FAB4A22A42F5001F98"/>
  </w:style>
  <w:style w:type="paragraph" w:customStyle="1" w:styleId="5A3E5B33493C41EC97BD995F2BDEA488">
    <w:name w:val="5A3E5B33493C41EC97BD995F2BDEA488"/>
  </w:style>
  <w:style w:type="paragraph" w:customStyle="1" w:styleId="6845FB76D2EC42A9A36F05666D19FFE3">
    <w:name w:val="6845FB76D2EC42A9A36F05666D19FFE3"/>
  </w:style>
  <w:style w:type="paragraph" w:customStyle="1" w:styleId="09586FC90D03477B8BF95C8A86557267">
    <w:name w:val="09586FC90D03477B8BF95C8A86557267"/>
  </w:style>
  <w:style w:type="paragraph" w:customStyle="1" w:styleId="A0E17DCB79CB46F4AAE9F125B49C3500">
    <w:name w:val="A0E17DCB79CB46F4AAE9F125B49C3500"/>
  </w:style>
  <w:style w:type="paragraph" w:customStyle="1" w:styleId="EE87BEF260014A0D8DD986C188BBF0F8">
    <w:name w:val="EE87BEF260014A0D8DD986C188BBF0F8"/>
  </w:style>
  <w:style w:type="paragraph" w:customStyle="1" w:styleId="20495D531FC44D8A96AFE78D846192FD">
    <w:name w:val="20495D531FC44D8A96AFE78D846192FD"/>
  </w:style>
  <w:style w:type="paragraph" w:customStyle="1" w:styleId="711E66D71A3B46A9B245C0861DE23798">
    <w:name w:val="711E66D71A3B46A9B245C0861DE23798"/>
  </w:style>
  <w:style w:type="paragraph" w:customStyle="1" w:styleId="EE0F62444EA3418CA0257395244B2E1F">
    <w:name w:val="EE0F62444EA3418CA0257395244B2E1F"/>
  </w:style>
  <w:style w:type="paragraph" w:customStyle="1" w:styleId="B4E5A94B95E049A2B41C87A820F8DA33">
    <w:name w:val="B4E5A94B95E049A2B41C87A820F8DA33"/>
  </w:style>
  <w:style w:type="paragraph" w:customStyle="1" w:styleId="7A2F3EAFB36845BFA669D54135BAC593">
    <w:name w:val="7A2F3EAFB36845BFA669D54135BAC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Current Address: 118 Bierman Slichter 625 Babcock Drive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Chronological resume (Minimalist design).dotx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Eibergen</dc:creator>
  <keywords/>
  <dc:description/>
  <lastModifiedBy>Andrea Eibergen</lastModifiedBy>
  <revision>71</revision>
  <dcterms:created xsi:type="dcterms:W3CDTF">2016-02-17T23:00:00.0000000Z</dcterms:created>
  <dcterms:modified xsi:type="dcterms:W3CDTF">2017-10-28T20:44:43.8518834Z</dcterms:modified>
</coreProperties>
</file>